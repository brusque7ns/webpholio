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35"/>
        <w:gridCol w:w="707"/>
        <w:gridCol w:w="6354"/>
      </w:tblGrid>
      <w:tr w:rsidR="001B2ABD" w14:paraId="2F001B69" w14:textId="77777777" w:rsidTr="00384597">
        <w:trPr>
          <w:trHeight w:val="4384"/>
        </w:trPr>
        <w:tc>
          <w:tcPr>
            <w:tcW w:w="3535" w:type="dxa"/>
            <w:vAlign w:val="bottom"/>
          </w:tcPr>
          <w:p w14:paraId="4A390E1A" w14:textId="3F0896BC" w:rsidR="001B2ABD" w:rsidRDefault="002D577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A6845B1" wp14:editId="59A5622B">
                  <wp:extent cx="2139950" cy="1692910"/>
                  <wp:effectExtent l="0" t="0" r="0" b="2540"/>
                  <wp:docPr id="193311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11003" name="Picture 19331100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169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" w:type="dxa"/>
          </w:tcPr>
          <w:p w14:paraId="09DEDA3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354" w:type="dxa"/>
            <w:vAlign w:val="bottom"/>
          </w:tcPr>
          <w:p w14:paraId="4566DAA8" w14:textId="5E65A62C" w:rsidR="001B2ABD" w:rsidRPr="007F53D3" w:rsidRDefault="007506FB" w:rsidP="001B2ABD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  <w:r w:rsidRPr="007F53D3">
              <w:rPr>
                <w:sz w:val="52"/>
                <w:szCs w:val="52"/>
              </w:rPr>
              <w:t>bruno omondi</w:t>
            </w:r>
          </w:p>
          <w:p w14:paraId="15DF34FA" w14:textId="1A60ABFF" w:rsidR="001B2ABD" w:rsidRDefault="001B2ABD" w:rsidP="001B2ABD">
            <w:pPr>
              <w:pStyle w:val="Subtitle"/>
            </w:pPr>
          </w:p>
        </w:tc>
      </w:tr>
      <w:tr w:rsidR="001B2ABD" w14:paraId="703AF4B2" w14:textId="77777777" w:rsidTr="00384597">
        <w:trPr>
          <w:trHeight w:val="7993"/>
        </w:trPr>
        <w:tc>
          <w:tcPr>
            <w:tcW w:w="3535" w:type="dxa"/>
          </w:tcPr>
          <w:p w14:paraId="322854A6" w14:textId="1112E435" w:rsidR="001B2ABD" w:rsidRDefault="009F5CF1" w:rsidP="00036450">
            <w:pPr>
              <w:pStyle w:val="Heading3"/>
            </w:pPr>
            <w:r>
              <w:t>Wasifu</w:t>
            </w:r>
          </w:p>
          <w:p w14:paraId="1C93C852" w14:textId="04077683" w:rsidR="00036450" w:rsidRDefault="00036450" w:rsidP="00170E27"/>
          <w:p w14:paraId="6F1D88B2" w14:textId="479A8F93" w:rsidR="00036450" w:rsidRPr="00CB0055" w:rsidRDefault="00ED591E" w:rsidP="00CB0055">
            <w:pPr>
              <w:pStyle w:val="Heading3"/>
            </w:pPr>
            <w:r>
              <w:t>yoro tudruok</w:t>
            </w:r>
          </w:p>
          <w:p w14:paraId="5B12032F" w14:textId="675063F3" w:rsidR="004D3011" w:rsidRPr="007F53D3" w:rsidRDefault="00694125" w:rsidP="004D3011">
            <w:p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NAMBANA</w:t>
            </w:r>
            <w:r w:rsidR="00FE73D4">
              <w:rPr>
                <w:rFonts w:ascii="Bahnschrift Light" w:hAnsi="Bahnschrift Light"/>
                <w:sz w:val="24"/>
                <w:szCs w:val="24"/>
              </w:rPr>
              <w:t xml:space="preserve"> MAR TOL:</w:t>
            </w:r>
          </w:p>
          <w:p w14:paraId="5D10F8EA" w14:textId="0002F0DA" w:rsidR="004D3011" w:rsidRPr="007F53D3" w:rsidRDefault="007506FB" w:rsidP="004D3011">
            <w:pPr>
              <w:rPr>
                <w:rFonts w:ascii="Bahnschrift Light" w:hAnsi="Bahnschrift Light"/>
                <w:sz w:val="24"/>
                <w:szCs w:val="24"/>
              </w:rPr>
            </w:pPr>
            <w:r w:rsidRPr="007F53D3">
              <w:rPr>
                <w:rFonts w:ascii="Bahnschrift Light" w:hAnsi="Bahnschrift Light"/>
                <w:sz w:val="24"/>
                <w:szCs w:val="24"/>
              </w:rPr>
              <w:t>+254111852435</w:t>
            </w:r>
          </w:p>
          <w:p w14:paraId="6F2A16DA" w14:textId="77777777" w:rsidR="004D3011" w:rsidRPr="007F53D3" w:rsidRDefault="004D3011" w:rsidP="004D3011">
            <w:pPr>
              <w:rPr>
                <w:rFonts w:ascii="Bahnschrift Light" w:hAnsi="Bahnschrift Light"/>
                <w:sz w:val="24"/>
                <w:szCs w:val="24"/>
              </w:rPr>
            </w:pPr>
          </w:p>
          <w:p w14:paraId="3CBB8DF9" w14:textId="74AFAA46" w:rsidR="004D3011" w:rsidRPr="007F53D3" w:rsidRDefault="00FE73D4" w:rsidP="004D3011">
            <w:p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MBUI</w:t>
            </w:r>
            <w:r w:rsidR="009F5CF1" w:rsidRPr="009F5CF1">
              <w:rPr>
                <w:rFonts w:ascii="Bahnschrift Light" w:hAnsi="Bahnschrift Light"/>
                <w:sz w:val="24"/>
                <w:szCs w:val="24"/>
              </w:rPr>
              <w:t>:</w:t>
            </w:r>
          </w:p>
          <w:p w14:paraId="02426F24" w14:textId="386F92DC" w:rsidR="004D3011" w:rsidRPr="007F53D3" w:rsidRDefault="006A6A57" w:rsidP="004D3011">
            <w:p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Capstone</w:t>
            </w:r>
          </w:p>
          <w:p w14:paraId="49AE57D9" w14:textId="77777777" w:rsidR="004D3011" w:rsidRPr="007F53D3" w:rsidRDefault="004D3011" w:rsidP="004D3011">
            <w:pPr>
              <w:rPr>
                <w:rFonts w:ascii="Bahnschrift Light" w:hAnsi="Bahnschrift Light"/>
                <w:sz w:val="24"/>
                <w:szCs w:val="24"/>
              </w:rPr>
            </w:pPr>
          </w:p>
          <w:p w14:paraId="406CFA46" w14:textId="30FD339F" w:rsidR="004D3011" w:rsidRPr="007F53D3" w:rsidRDefault="00E211AB" w:rsidP="004D3011">
            <w:p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OTE MA NYA</w:t>
            </w:r>
            <w:r w:rsidR="00CA44C8">
              <w:rPr>
                <w:rFonts w:ascii="Bahnschrift Light" w:hAnsi="Bahnschrift Light"/>
                <w:sz w:val="24"/>
                <w:szCs w:val="24"/>
              </w:rPr>
              <w:t>SANI</w:t>
            </w:r>
            <w:r w:rsidR="009F5CF1">
              <w:rPr>
                <w:rFonts w:ascii="Bahnschrift Light" w:hAnsi="Bahnschrift Light"/>
                <w:sz w:val="24"/>
                <w:szCs w:val="24"/>
              </w:rPr>
              <w:t>:</w:t>
            </w:r>
          </w:p>
          <w:p w14:paraId="2FCA2320" w14:textId="0F702BD8" w:rsidR="00036450" w:rsidRPr="007F53D3" w:rsidRDefault="007506FB" w:rsidP="004D3011">
            <w:pPr>
              <w:rPr>
                <w:rStyle w:val="Hyperlink"/>
                <w:rFonts w:ascii="Bahnschrift Light" w:hAnsi="Bahnschrift Light"/>
                <w:sz w:val="24"/>
                <w:szCs w:val="24"/>
              </w:rPr>
            </w:pPr>
            <w:r w:rsidRPr="007F53D3">
              <w:rPr>
                <w:rFonts w:ascii="Bahnschrift Light" w:hAnsi="Bahnschrift Light"/>
                <w:sz w:val="24"/>
                <w:szCs w:val="24"/>
              </w:rPr>
              <w:t>Brusque254@gmail.com</w:t>
            </w:r>
          </w:p>
          <w:p w14:paraId="78B25857" w14:textId="1F71EFD9" w:rsidR="004D3011" w:rsidRPr="00CB0055" w:rsidRDefault="00365EDB" w:rsidP="00CB0055">
            <w:pPr>
              <w:pStyle w:val="Heading3"/>
            </w:pPr>
            <w:r>
              <w:t>GIGO MAHERO</w:t>
            </w:r>
          </w:p>
          <w:p w14:paraId="67E7492D" w14:textId="36CE73AE" w:rsidR="009F5CF1" w:rsidRDefault="00AC6362" w:rsidP="004D3011">
            <w:pPr>
              <w:rPr>
                <w:rFonts w:ascii="Bahnschrift Light" w:hAnsi="Bahnschrift Light"/>
                <w:sz w:val="40"/>
                <w:szCs w:val="40"/>
              </w:rPr>
            </w:pPr>
            <w:r>
              <w:rPr>
                <w:rFonts w:ascii="Bahnschrift Light" w:hAnsi="Bahnschrift Light"/>
                <w:sz w:val="40"/>
                <w:szCs w:val="40"/>
              </w:rPr>
              <w:t>Goyo aba</w:t>
            </w:r>
            <w:r w:rsidR="00CD46FE">
              <w:rPr>
                <w:rFonts w:ascii="Bahnschrift Light" w:hAnsi="Bahnschrift Light"/>
                <w:sz w:val="40"/>
                <w:szCs w:val="40"/>
              </w:rPr>
              <w:t>l</w:t>
            </w:r>
          </w:p>
          <w:p w14:paraId="7D409C92" w14:textId="69AD83EE" w:rsidR="009F5CF1" w:rsidRDefault="006A2A92" w:rsidP="004D3011">
            <w:pPr>
              <w:rPr>
                <w:rFonts w:ascii="Bahnschrift Light" w:hAnsi="Bahnschrift Light"/>
                <w:sz w:val="40"/>
                <w:szCs w:val="40"/>
              </w:rPr>
            </w:pPr>
            <w:r>
              <w:rPr>
                <w:rFonts w:ascii="Bahnschrift Light" w:hAnsi="Bahnschrift Light"/>
                <w:sz w:val="40"/>
                <w:szCs w:val="40"/>
              </w:rPr>
              <w:t>Opira mar tielo</w:t>
            </w:r>
          </w:p>
          <w:p w14:paraId="49B440A4" w14:textId="0DFD2581" w:rsidR="009F5CF1" w:rsidRDefault="006A2A92" w:rsidP="004D3011">
            <w:pPr>
              <w:rPr>
                <w:rFonts w:ascii="Bahnschrift Light" w:hAnsi="Bahnschrift Light"/>
                <w:sz w:val="40"/>
                <w:szCs w:val="40"/>
              </w:rPr>
            </w:pPr>
            <w:r>
              <w:rPr>
                <w:rFonts w:ascii="Bahnschrift Light" w:hAnsi="Bahnschrift Light"/>
                <w:sz w:val="40"/>
                <w:szCs w:val="40"/>
              </w:rPr>
              <w:t xml:space="preserve">Somo </w:t>
            </w:r>
            <w:r w:rsidR="00982958">
              <w:rPr>
                <w:rFonts w:ascii="Bahnschrift Light" w:hAnsi="Bahnschrift Light"/>
                <w:sz w:val="40"/>
                <w:szCs w:val="40"/>
              </w:rPr>
              <w:t>mbaka</w:t>
            </w:r>
          </w:p>
          <w:p w14:paraId="7AC1E0F1" w14:textId="5E479665" w:rsidR="004D3011" w:rsidRDefault="004D3011" w:rsidP="004D3011">
            <w:pPr>
              <w:rPr>
                <w:rFonts w:ascii="Bahnschrift Light" w:hAnsi="Bahnschrift Light"/>
                <w:sz w:val="40"/>
                <w:szCs w:val="40"/>
              </w:rPr>
            </w:pPr>
          </w:p>
          <w:p w14:paraId="6140B151" w14:textId="25CF941F" w:rsidR="009F5CF1" w:rsidRPr="004D3011" w:rsidRDefault="009F5CF1" w:rsidP="004D3011"/>
        </w:tc>
        <w:tc>
          <w:tcPr>
            <w:tcW w:w="707" w:type="dxa"/>
          </w:tcPr>
          <w:p w14:paraId="09DF4D6A" w14:textId="26BB1CF5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354" w:type="dxa"/>
          </w:tcPr>
          <w:p w14:paraId="56A99EF1" w14:textId="5FEBCFD6" w:rsidR="001B2ABD" w:rsidRDefault="0035421F" w:rsidP="00036450">
            <w:pPr>
              <w:pStyle w:val="Heading2"/>
            </w:pPr>
            <w:r>
              <w:t>SOMBA</w:t>
            </w:r>
          </w:p>
          <w:p w14:paraId="4E87C7FF" w14:textId="078ED145" w:rsidR="009F5CF1" w:rsidRDefault="0035421F" w:rsidP="00B359E4">
            <w:pPr>
              <w:pStyle w:val="Heading4"/>
              <w:rPr>
                <w:color w:val="00B0F0"/>
              </w:rPr>
            </w:pPr>
            <w:r>
              <w:rPr>
                <w:color w:val="00B0F0"/>
              </w:rPr>
              <w:t>CL</w:t>
            </w:r>
            <w:r w:rsidR="00AE1D63">
              <w:rPr>
                <w:color w:val="00B0F0"/>
              </w:rPr>
              <w:t>ASS APAR GI ARIYO</w:t>
            </w:r>
          </w:p>
          <w:p w14:paraId="44436FAC" w14:textId="2670C023" w:rsidR="00036450" w:rsidRPr="00384597" w:rsidRDefault="007506FB" w:rsidP="00B359E4">
            <w:pPr>
              <w:pStyle w:val="Heading4"/>
              <w:rPr>
                <w:color w:val="20190B" w:themeColor="background2" w:themeShade="1A"/>
              </w:rPr>
            </w:pPr>
            <w:r w:rsidRPr="00384597">
              <w:rPr>
                <w:color w:val="20190B" w:themeColor="background2" w:themeShade="1A"/>
              </w:rPr>
              <w:t>KANYAWANGA HIGH SCHOOL</w:t>
            </w:r>
          </w:p>
          <w:p w14:paraId="1B799746" w14:textId="62226858" w:rsidR="00384597" w:rsidRPr="00384597" w:rsidRDefault="00697160" w:rsidP="00384597">
            <w:r>
              <w:rPr>
                <w:rFonts w:ascii="Times New Roman" w:hAnsi="Times New Roman" w:cs="Times New Roman"/>
                <w:sz w:val="32"/>
                <w:szCs w:val="32"/>
              </w:rPr>
              <w:t>Due mar Achiel tarik</w:t>
            </w:r>
            <w:r w:rsidR="009F5CF1" w:rsidRPr="009F5CF1">
              <w:rPr>
                <w:rFonts w:ascii="Times New Roman" w:hAnsi="Times New Roman" w:cs="Times New Roman"/>
                <w:sz w:val="32"/>
                <w:szCs w:val="32"/>
              </w:rPr>
              <w:t xml:space="preserve"> 9, </w:t>
            </w:r>
            <w:r w:rsidR="00D8218F">
              <w:rPr>
                <w:rFonts w:ascii="Times New Roman" w:hAnsi="Times New Roman" w:cs="Times New Roman"/>
                <w:sz w:val="32"/>
                <w:szCs w:val="32"/>
              </w:rPr>
              <w:t xml:space="preserve">Gana Ariyo </w:t>
            </w:r>
            <w:r w:rsidR="00B2029B">
              <w:rPr>
                <w:rFonts w:ascii="Times New Roman" w:hAnsi="Times New Roman" w:cs="Times New Roman"/>
                <w:sz w:val="32"/>
                <w:szCs w:val="32"/>
              </w:rPr>
              <w:t>gi Apar kod Abirio</w:t>
            </w:r>
            <w:r w:rsidR="009F5CF1" w:rsidRPr="009F5C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NYAKA</w:t>
            </w:r>
            <w:r w:rsidR="009F5CF1" w:rsidRPr="009F5C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21C77">
              <w:rPr>
                <w:rFonts w:ascii="Times New Roman" w:hAnsi="Times New Roman" w:cs="Times New Roman"/>
                <w:sz w:val="32"/>
                <w:szCs w:val="32"/>
              </w:rPr>
              <w:t xml:space="preserve">Due Mar Ng’wen Tarik </w:t>
            </w:r>
            <w:r w:rsidR="009F5CF1" w:rsidRPr="009F5CF1">
              <w:rPr>
                <w:rFonts w:ascii="Times New Roman" w:hAnsi="Times New Roman" w:cs="Times New Roman"/>
                <w:sz w:val="32"/>
                <w:szCs w:val="32"/>
              </w:rPr>
              <w:t xml:space="preserve">4, </w:t>
            </w:r>
            <w:r w:rsidR="00D8218F">
              <w:rPr>
                <w:rFonts w:ascii="Times New Roman" w:hAnsi="Times New Roman" w:cs="Times New Roman"/>
                <w:sz w:val="32"/>
                <w:szCs w:val="32"/>
              </w:rPr>
              <w:t>gana ariyo gi piero ariyo gi Achiel</w:t>
            </w:r>
          </w:p>
          <w:p w14:paraId="0AD0ACFE" w14:textId="4D92529E" w:rsidR="007F53D3" w:rsidRPr="007F53D3" w:rsidRDefault="0028218A" w:rsidP="007F5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PINY</w:t>
            </w:r>
            <w:r w:rsidR="007F53D3" w:rsidRPr="007F53D3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5B2C6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F53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PINY MAR </w:t>
            </w:r>
            <w:r w:rsidR="007F53D3" w:rsidRPr="00384597">
              <w:rPr>
                <w:rFonts w:ascii="Times New Roman" w:hAnsi="Times New Roman" w:cs="Times New Roman"/>
                <w:sz w:val="28"/>
                <w:szCs w:val="28"/>
              </w:rPr>
              <w:t xml:space="preserve">MIGORI </w:t>
            </w:r>
          </w:p>
          <w:p w14:paraId="1A9CA008" w14:textId="5E21C1A8" w:rsidR="00036450" w:rsidRPr="007F53D3" w:rsidRDefault="0006727F" w:rsidP="000364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Natieko somba gi kw</w:t>
            </w:r>
            <w:r w:rsidR="00170627">
              <w:rPr>
                <w:rFonts w:ascii="Times New Roman" w:hAnsi="Times New Roman" w:cs="Times New Roman"/>
                <w:sz w:val="32"/>
                <w:szCs w:val="32"/>
              </w:rPr>
              <w:t>an maderom 63 mano B+</w:t>
            </w:r>
          </w:p>
          <w:p w14:paraId="4CD0B81D" w14:textId="6BE55D22" w:rsidR="00384597" w:rsidRPr="00384597" w:rsidRDefault="00547FAF" w:rsidP="00B359E4">
            <w:pPr>
              <w:pStyle w:val="Heading4"/>
              <w:rPr>
                <w:color w:val="00B0F0"/>
              </w:rPr>
            </w:pPr>
            <w:r>
              <w:rPr>
                <w:color w:val="00B0F0"/>
              </w:rPr>
              <w:t>SOMB MBALARIANY</w:t>
            </w:r>
          </w:p>
          <w:p w14:paraId="05B40F61" w14:textId="2B75447A" w:rsidR="00036450" w:rsidRPr="00B359E4" w:rsidRDefault="007506FB" w:rsidP="00B359E4">
            <w:pPr>
              <w:pStyle w:val="Heading4"/>
            </w:pPr>
            <w:r>
              <w:t>DEDAN KIMATHI UNIVERSITY OF SCIENCE AND TECHNOLOGY</w:t>
            </w:r>
          </w:p>
          <w:p w14:paraId="68715E1E" w14:textId="21BC1345" w:rsidR="00384597" w:rsidRDefault="008C7FD7" w:rsidP="00384597">
            <w:r>
              <w:t>DUE mar Apar, tarik 4 Nyaka sani</w:t>
            </w:r>
          </w:p>
          <w:p w14:paraId="2C4EFC02" w14:textId="77777777" w:rsidR="005B2C6E" w:rsidRDefault="005B2C6E" w:rsidP="00384597"/>
          <w:p w14:paraId="0E74ADCC" w14:textId="5D068FFB" w:rsidR="00384597" w:rsidRDefault="0030758A" w:rsidP="00384597">
            <w:r>
              <w:rPr>
                <w:color w:val="00B0F0"/>
              </w:rPr>
              <w:t>PINY</w:t>
            </w:r>
            <w:r w:rsidR="00384597">
              <w:t xml:space="preserve">: </w:t>
            </w:r>
            <w:r w:rsidR="00ED641F">
              <w:t xml:space="preserve"> PINY MAR </w:t>
            </w:r>
            <w:r w:rsidR="00384597">
              <w:t xml:space="preserve">NYERI   </w:t>
            </w:r>
          </w:p>
          <w:p w14:paraId="5B788D1A" w14:textId="647598D2" w:rsidR="00384597" w:rsidRDefault="00384597" w:rsidP="00384597">
            <w:r>
              <w:t xml:space="preserve">                                                                                                                                                                </w:t>
            </w:r>
          </w:p>
          <w:p w14:paraId="2AED989D" w14:textId="77777777" w:rsidR="00384597" w:rsidRPr="00384597" w:rsidRDefault="00384597" w:rsidP="00384597"/>
          <w:p w14:paraId="17038CB4" w14:textId="5E8AD65E" w:rsidR="00036450" w:rsidRDefault="00036450" w:rsidP="00036450"/>
          <w:p w14:paraId="7E3983D8" w14:textId="6B42F1FF" w:rsidR="00036450" w:rsidRDefault="00B541DC" w:rsidP="00036450">
            <w:pPr>
              <w:pStyle w:val="Heading2"/>
            </w:pPr>
            <w:r>
              <w:t>yore piedhruok</w:t>
            </w:r>
          </w:p>
          <w:p w14:paraId="083E9BE7" w14:textId="1719349E" w:rsidR="004D3011" w:rsidRDefault="00170E27" w:rsidP="00036450">
            <w:r w:rsidRPr="00B90CEF"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0" locked="0" layoutInCell="1" allowOverlap="1" wp14:anchorId="38FE061A" wp14:editId="7D27CE0E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-741680</wp:posOffset>
                  </wp:positionV>
                  <wp:extent cx="3756660" cy="1257300"/>
                  <wp:effectExtent l="0" t="0" r="0" b="3810"/>
                  <wp:wrapSquare wrapText="bothSides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6A57">
              <w:t xml:space="preserve"> Handling Computer and CPU</w:t>
            </w:r>
          </w:p>
          <w:p w14:paraId="15B58AE6" w14:textId="748F87F6" w:rsidR="00036450" w:rsidRDefault="00ED641F" w:rsidP="006A6A57">
            <w:pPr>
              <w:pStyle w:val="Heading2"/>
            </w:pPr>
            <w:r>
              <w:t>MICH MA ANGO</w:t>
            </w:r>
          </w:p>
          <w:p w14:paraId="07563295" w14:textId="120A689E" w:rsidR="006A6A57" w:rsidRDefault="006C6001" w:rsidP="006A6A57">
            <w:r>
              <w:t>Wuoyo kod Ndiko</w:t>
            </w:r>
          </w:p>
          <w:p w14:paraId="4541717F" w14:textId="18659985" w:rsidR="006A6A57" w:rsidRDefault="006C6001" w:rsidP="006A6A57">
            <w:r>
              <w:t>Loso gikmoko</w:t>
            </w:r>
          </w:p>
          <w:p w14:paraId="59CEDE82" w14:textId="5F03832C" w:rsidR="006A6A57" w:rsidRPr="006A6A57" w:rsidRDefault="00562FCD" w:rsidP="006A6A57">
            <w:r>
              <w:t>Keto kwe kod winjruok</w:t>
            </w:r>
          </w:p>
        </w:tc>
      </w:tr>
    </w:tbl>
    <w:p w14:paraId="20CA37D8" w14:textId="77777777" w:rsidR="00444339" w:rsidRPr="005B2C6E" w:rsidRDefault="00444339" w:rsidP="000C45FF">
      <w:pPr>
        <w:tabs>
          <w:tab w:val="left" w:pos="990"/>
        </w:tabs>
      </w:pPr>
    </w:p>
    <w:sectPr w:rsidR="00444339" w:rsidRPr="005B2C6E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B8C9B" w14:textId="77777777" w:rsidR="00587A13" w:rsidRDefault="00587A13" w:rsidP="000C45FF">
      <w:r>
        <w:separator/>
      </w:r>
    </w:p>
  </w:endnote>
  <w:endnote w:type="continuationSeparator" w:id="0">
    <w:p w14:paraId="4897595A" w14:textId="77777777" w:rsidR="00587A13" w:rsidRDefault="00587A1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54347" w14:textId="77777777" w:rsidR="00587A13" w:rsidRDefault="00587A13" w:rsidP="000C45FF">
      <w:r>
        <w:separator/>
      </w:r>
    </w:p>
  </w:footnote>
  <w:footnote w:type="continuationSeparator" w:id="0">
    <w:p w14:paraId="55518945" w14:textId="77777777" w:rsidR="00587A13" w:rsidRDefault="00587A1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E130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F54954B" wp14:editId="6AF0691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FB"/>
    <w:rsid w:val="00036450"/>
    <w:rsid w:val="00054245"/>
    <w:rsid w:val="0006727F"/>
    <w:rsid w:val="00094499"/>
    <w:rsid w:val="000C45FF"/>
    <w:rsid w:val="000E3FD1"/>
    <w:rsid w:val="00112054"/>
    <w:rsid w:val="001317D8"/>
    <w:rsid w:val="001525E1"/>
    <w:rsid w:val="00170627"/>
    <w:rsid w:val="00170E27"/>
    <w:rsid w:val="00180329"/>
    <w:rsid w:val="0019001F"/>
    <w:rsid w:val="001A3D62"/>
    <w:rsid w:val="001A74A5"/>
    <w:rsid w:val="001B2ABD"/>
    <w:rsid w:val="001E0391"/>
    <w:rsid w:val="001E1759"/>
    <w:rsid w:val="001F1ECC"/>
    <w:rsid w:val="002400EB"/>
    <w:rsid w:val="00256CF7"/>
    <w:rsid w:val="00281FD5"/>
    <w:rsid w:val="0028218A"/>
    <w:rsid w:val="002D577C"/>
    <w:rsid w:val="003023C9"/>
    <w:rsid w:val="0030481B"/>
    <w:rsid w:val="0030758A"/>
    <w:rsid w:val="003156FC"/>
    <w:rsid w:val="003254B5"/>
    <w:rsid w:val="0035421F"/>
    <w:rsid w:val="00365EDB"/>
    <w:rsid w:val="0037121F"/>
    <w:rsid w:val="00384597"/>
    <w:rsid w:val="003910D8"/>
    <w:rsid w:val="0039228D"/>
    <w:rsid w:val="003A6B7D"/>
    <w:rsid w:val="003B06CA"/>
    <w:rsid w:val="004071FC"/>
    <w:rsid w:val="00444339"/>
    <w:rsid w:val="00445947"/>
    <w:rsid w:val="004813B3"/>
    <w:rsid w:val="00496591"/>
    <w:rsid w:val="004C63E4"/>
    <w:rsid w:val="004D3011"/>
    <w:rsid w:val="005262AC"/>
    <w:rsid w:val="00547FAF"/>
    <w:rsid w:val="00554A6A"/>
    <w:rsid w:val="00562FCD"/>
    <w:rsid w:val="00587A13"/>
    <w:rsid w:val="005B2C6E"/>
    <w:rsid w:val="005E39D5"/>
    <w:rsid w:val="00600670"/>
    <w:rsid w:val="0062123A"/>
    <w:rsid w:val="00646E75"/>
    <w:rsid w:val="006771D0"/>
    <w:rsid w:val="00694125"/>
    <w:rsid w:val="00697160"/>
    <w:rsid w:val="006A2A92"/>
    <w:rsid w:val="006A6A57"/>
    <w:rsid w:val="006C6001"/>
    <w:rsid w:val="00715FCB"/>
    <w:rsid w:val="00743101"/>
    <w:rsid w:val="007506FB"/>
    <w:rsid w:val="00764C9F"/>
    <w:rsid w:val="007775E1"/>
    <w:rsid w:val="007867A0"/>
    <w:rsid w:val="007927F5"/>
    <w:rsid w:val="007F53D3"/>
    <w:rsid w:val="00802CA0"/>
    <w:rsid w:val="00864E56"/>
    <w:rsid w:val="008C7FD7"/>
    <w:rsid w:val="00913680"/>
    <w:rsid w:val="009260CD"/>
    <w:rsid w:val="00940A66"/>
    <w:rsid w:val="00952C25"/>
    <w:rsid w:val="00982958"/>
    <w:rsid w:val="009F5CF1"/>
    <w:rsid w:val="00A2118D"/>
    <w:rsid w:val="00AA1609"/>
    <w:rsid w:val="00AC6362"/>
    <w:rsid w:val="00AD0A50"/>
    <w:rsid w:val="00AD76E2"/>
    <w:rsid w:val="00AE1D63"/>
    <w:rsid w:val="00B20152"/>
    <w:rsid w:val="00B2029B"/>
    <w:rsid w:val="00B359E4"/>
    <w:rsid w:val="00B541DC"/>
    <w:rsid w:val="00B57D98"/>
    <w:rsid w:val="00B70850"/>
    <w:rsid w:val="00C066B6"/>
    <w:rsid w:val="00C37BA1"/>
    <w:rsid w:val="00C4674C"/>
    <w:rsid w:val="00C475A5"/>
    <w:rsid w:val="00C506CF"/>
    <w:rsid w:val="00C72BED"/>
    <w:rsid w:val="00C9578B"/>
    <w:rsid w:val="00CA44C8"/>
    <w:rsid w:val="00CB0055"/>
    <w:rsid w:val="00CD46FE"/>
    <w:rsid w:val="00D2522B"/>
    <w:rsid w:val="00D27E2B"/>
    <w:rsid w:val="00D422DE"/>
    <w:rsid w:val="00D5459D"/>
    <w:rsid w:val="00D55458"/>
    <w:rsid w:val="00D8218F"/>
    <w:rsid w:val="00DA1F4D"/>
    <w:rsid w:val="00DB6DE4"/>
    <w:rsid w:val="00DD172A"/>
    <w:rsid w:val="00E211AB"/>
    <w:rsid w:val="00E25A26"/>
    <w:rsid w:val="00E4381A"/>
    <w:rsid w:val="00E55D74"/>
    <w:rsid w:val="00ED591E"/>
    <w:rsid w:val="00ED641F"/>
    <w:rsid w:val="00F21C77"/>
    <w:rsid w:val="00F60274"/>
    <w:rsid w:val="00F77FB9"/>
    <w:rsid w:val="00FB068F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83897"/>
  <w14:defaultImageDpi w14:val="32767"/>
  <w15:chartTrackingRefBased/>
  <w15:docId w15:val="{F7EF1F8A-FD3D-4066-B2AA-52C24A5E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Microsoft\Office\16.0\DTS\en-US%7b9D8C30E1-354D-4FDF-B993-55C38438F76F%7d\%7b05FD794F-D1E4-4211-8936-19EBA356CBAD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9132340962450687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python language</c:v>
                </c:pt>
                <c:pt idx="1">
                  <c:v>HTML</c:v>
                </c:pt>
                <c:pt idx="2">
                  <c:v>Java </c:v>
                </c:pt>
                <c:pt idx="3">
                  <c:v> Php language</c:v>
                </c:pt>
                <c:pt idx="4">
                  <c:v>C++ Language</c:v>
                </c:pt>
                <c:pt idx="5">
                  <c:v>Database 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0.75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{05FD794F-D1E4-4211-8936-19EBA356CBAD}tf00546271_win32</Template>
  <TotalTime>13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Markhenze</dc:creator>
  <cp:keywords/>
  <dc:description/>
  <cp:lastModifiedBy>Bruno Markhenze</cp:lastModifiedBy>
  <cp:revision>8</cp:revision>
  <dcterms:created xsi:type="dcterms:W3CDTF">2024-08-07T18:20:00Z</dcterms:created>
  <dcterms:modified xsi:type="dcterms:W3CDTF">2024-08-07T18:28:00Z</dcterms:modified>
</cp:coreProperties>
</file>