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5"/>
        <w:gridCol w:w="707"/>
        <w:gridCol w:w="6354"/>
      </w:tblGrid>
      <w:tr w:rsidR="001B2ABD" w14:paraId="2F001B69" w14:textId="77777777" w:rsidTr="00384597">
        <w:trPr>
          <w:trHeight w:val="4384"/>
        </w:trPr>
        <w:tc>
          <w:tcPr>
            <w:tcW w:w="3535" w:type="dxa"/>
            <w:vAlign w:val="bottom"/>
          </w:tcPr>
          <w:p w14:paraId="4A390E1A" w14:textId="3F0896BC" w:rsidR="001B2ABD" w:rsidRDefault="002D577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6845B1" wp14:editId="59A5622B">
                  <wp:extent cx="2139950" cy="1692910"/>
                  <wp:effectExtent l="0" t="0" r="0" b="2540"/>
                  <wp:docPr id="19331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11003" name="Picture 19331100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</w:tcPr>
          <w:p w14:paraId="09DEDA3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4" w:type="dxa"/>
            <w:vAlign w:val="bottom"/>
          </w:tcPr>
          <w:p w14:paraId="4566DAA8" w14:textId="5E65A62C" w:rsidR="001B2ABD" w:rsidRPr="007F53D3" w:rsidRDefault="007506FB" w:rsidP="001B2ABD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r w:rsidRPr="007F53D3">
              <w:rPr>
                <w:sz w:val="52"/>
                <w:szCs w:val="52"/>
              </w:rPr>
              <w:t>bruno omondi</w:t>
            </w:r>
          </w:p>
          <w:p w14:paraId="15DF34FA" w14:textId="1A60ABFF" w:rsidR="001B2ABD" w:rsidRDefault="001B2ABD" w:rsidP="001B2ABD">
            <w:pPr>
              <w:pStyle w:val="Subtitle"/>
            </w:pPr>
          </w:p>
        </w:tc>
      </w:tr>
      <w:tr w:rsidR="001B2ABD" w14:paraId="703AF4B2" w14:textId="77777777" w:rsidTr="00384597">
        <w:trPr>
          <w:trHeight w:val="7993"/>
        </w:trPr>
        <w:tc>
          <w:tcPr>
            <w:tcW w:w="3535" w:type="dxa"/>
          </w:tcPr>
          <w:sdt>
            <w:sdtPr>
              <w:id w:val="-1711873194"/>
              <w:placeholder>
                <w:docPart w:val="BA48A810824147F090D0F89BEBF1BBE2"/>
              </w:placeholder>
              <w:temporary/>
              <w:showingPlcHdr/>
              <w15:appearance w15:val="hidden"/>
            </w:sdtPr>
            <w:sdtContent>
              <w:p w14:paraId="322854A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C93C852" w14:textId="04077683" w:rsidR="00036450" w:rsidRDefault="00036450" w:rsidP="00170E27"/>
          <w:p w14:paraId="6C78BDFD" w14:textId="77777777" w:rsidR="00036450" w:rsidRDefault="00036450" w:rsidP="00036450"/>
          <w:sdt>
            <w:sdtPr>
              <w:id w:val="-1954003311"/>
              <w:placeholder>
                <w:docPart w:val="77C03D50952C40F79EBF9B8B17589A96"/>
              </w:placeholder>
              <w:temporary/>
              <w:showingPlcHdr/>
              <w15:appearance w15:val="hidden"/>
            </w:sdtPr>
            <w:sdtContent>
              <w:p w14:paraId="6F1D88B2" w14:textId="77777777" w:rsidR="00036450" w:rsidRPr="00CB0055" w:rsidRDefault="00CB0055" w:rsidP="00CB0055">
                <w:pPr>
                  <w:pStyle w:val="Heading3"/>
                </w:pPr>
                <w:r w:rsidRPr="007F53D3">
                  <w:rPr>
                    <w:rFonts w:ascii="Bahnschrift SemiBold" w:hAnsi="Bahnschrift SemiBold"/>
                  </w:rPr>
                  <w:t>Contact</w:t>
                </w:r>
              </w:p>
            </w:sdtContent>
          </w:sdt>
          <w:sdt>
            <w:sdtPr>
              <w:rPr>
                <w:rFonts w:ascii="Bahnschrift Light" w:hAnsi="Bahnschrift Light"/>
                <w:sz w:val="24"/>
                <w:szCs w:val="24"/>
              </w:rPr>
              <w:id w:val="1111563247"/>
              <w:placeholder>
                <w:docPart w:val="B7E171E97EFF409B867BE64A1F1FA9C9"/>
              </w:placeholder>
              <w:temporary/>
              <w:showingPlcHdr/>
              <w15:appearance w15:val="hidden"/>
            </w:sdtPr>
            <w:sdtContent>
              <w:p w14:paraId="5B12032F" w14:textId="77777777" w:rsidR="004D3011" w:rsidRPr="007F53D3" w:rsidRDefault="004D3011" w:rsidP="004D3011">
                <w:pPr>
                  <w:rPr>
                    <w:rFonts w:ascii="Bahnschrift Light" w:hAnsi="Bahnschrift Light"/>
                    <w:sz w:val="24"/>
                    <w:szCs w:val="24"/>
                  </w:rPr>
                </w:pPr>
                <w:r w:rsidRPr="007F53D3">
                  <w:rPr>
                    <w:rFonts w:ascii="Bahnschrift Light" w:hAnsi="Bahnschrift Light"/>
                    <w:sz w:val="24"/>
                    <w:szCs w:val="24"/>
                  </w:rPr>
                  <w:t>PHONE:</w:t>
                </w:r>
              </w:p>
            </w:sdtContent>
          </w:sdt>
          <w:p w14:paraId="5D10F8EA" w14:textId="0002F0DA" w:rsidR="004D3011" w:rsidRPr="007F53D3" w:rsidRDefault="007506FB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 w:rsidRPr="007F53D3">
              <w:rPr>
                <w:rFonts w:ascii="Bahnschrift Light" w:hAnsi="Bahnschrift Light"/>
                <w:sz w:val="24"/>
                <w:szCs w:val="24"/>
              </w:rPr>
              <w:t>+254111852435</w:t>
            </w:r>
          </w:p>
          <w:p w14:paraId="6F2A16DA" w14:textId="77777777" w:rsidR="004D3011" w:rsidRPr="007F53D3" w:rsidRDefault="004D3011" w:rsidP="004D3011">
            <w:pPr>
              <w:rPr>
                <w:rFonts w:ascii="Bahnschrift Light" w:hAnsi="Bahnschrift Light"/>
                <w:sz w:val="24"/>
                <w:szCs w:val="24"/>
              </w:rPr>
            </w:pPr>
          </w:p>
          <w:sdt>
            <w:sdtPr>
              <w:rPr>
                <w:rFonts w:ascii="Bahnschrift Light" w:hAnsi="Bahnschrift Light"/>
                <w:sz w:val="24"/>
                <w:szCs w:val="24"/>
              </w:rPr>
              <w:id w:val="67859272"/>
              <w:placeholder>
                <w:docPart w:val="ECEEC12838644080AD3D452086E08F24"/>
              </w:placeholder>
              <w:temporary/>
              <w:showingPlcHdr/>
              <w15:appearance w15:val="hidden"/>
            </w:sdtPr>
            <w:sdtContent>
              <w:p w14:paraId="3CBB8DF9" w14:textId="77777777" w:rsidR="004D3011" w:rsidRPr="007F53D3" w:rsidRDefault="004D3011" w:rsidP="004D3011">
                <w:pPr>
                  <w:rPr>
                    <w:rFonts w:ascii="Bahnschrift Light" w:hAnsi="Bahnschrift Light"/>
                    <w:sz w:val="24"/>
                    <w:szCs w:val="24"/>
                  </w:rPr>
                </w:pPr>
                <w:r w:rsidRPr="007F53D3">
                  <w:rPr>
                    <w:rFonts w:ascii="Bahnschrift Light" w:hAnsi="Bahnschrift Light"/>
                    <w:sz w:val="24"/>
                    <w:szCs w:val="24"/>
                  </w:rPr>
                  <w:t>WEBSITE:</w:t>
                </w:r>
              </w:p>
            </w:sdtContent>
          </w:sdt>
          <w:p w14:paraId="02426F24" w14:textId="386F92DC" w:rsidR="004D3011" w:rsidRPr="007F53D3" w:rsidRDefault="006A6A57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Capstone</w:t>
            </w:r>
          </w:p>
          <w:p w14:paraId="49AE57D9" w14:textId="77777777" w:rsidR="004D3011" w:rsidRPr="007F53D3" w:rsidRDefault="004D3011" w:rsidP="004D3011">
            <w:pPr>
              <w:rPr>
                <w:rFonts w:ascii="Bahnschrift Light" w:hAnsi="Bahnschrift Light"/>
                <w:sz w:val="24"/>
                <w:szCs w:val="24"/>
              </w:rPr>
            </w:pPr>
          </w:p>
          <w:sdt>
            <w:sdtPr>
              <w:rPr>
                <w:rFonts w:ascii="Bahnschrift Light" w:hAnsi="Bahnschrift Light"/>
                <w:sz w:val="24"/>
                <w:szCs w:val="24"/>
              </w:rPr>
              <w:id w:val="-240260293"/>
              <w:placeholder>
                <w:docPart w:val="825C777308A24F43B332C79EE419BB02"/>
              </w:placeholder>
              <w:temporary/>
              <w:showingPlcHdr/>
              <w15:appearance w15:val="hidden"/>
            </w:sdtPr>
            <w:sdtContent>
              <w:p w14:paraId="406CFA46" w14:textId="037892F7" w:rsidR="004D3011" w:rsidRPr="007F53D3" w:rsidRDefault="004D3011" w:rsidP="004D3011">
                <w:pPr>
                  <w:rPr>
                    <w:rFonts w:ascii="Bahnschrift Light" w:hAnsi="Bahnschrift Light"/>
                    <w:sz w:val="24"/>
                    <w:szCs w:val="24"/>
                  </w:rPr>
                </w:pPr>
                <w:r w:rsidRPr="007F53D3">
                  <w:rPr>
                    <w:rFonts w:ascii="Bahnschrift Light" w:hAnsi="Bahnschrift Light"/>
                    <w:sz w:val="24"/>
                    <w:szCs w:val="24"/>
                  </w:rPr>
                  <w:t>EMAIL:</w:t>
                </w:r>
              </w:p>
            </w:sdtContent>
          </w:sdt>
          <w:p w14:paraId="2FCA2320" w14:textId="0F702BD8" w:rsidR="00036450" w:rsidRPr="007F53D3" w:rsidRDefault="007506FB" w:rsidP="004D3011">
            <w:pPr>
              <w:rPr>
                <w:rStyle w:val="Hyperlink"/>
                <w:rFonts w:ascii="Bahnschrift Light" w:hAnsi="Bahnschrift Light"/>
                <w:sz w:val="24"/>
                <w:szCs w:val="24"/>
              </w:rPr>
            </w:pPr>
            <w:r w:rsidRPr="007F53D3">
              <w:rPr>
                <w:rFonts w:ascii="Bahnschrift Light" w:hAnsi="Bahnschrift Light"/>
                <w:sz w:val="24"/>
                <w:szCs w:val="24"/>
              </w:rPr>
              <w:t>Brusque254@gmail.com</w:t>
            </w:r>
          </w:p>
          <w:sdt>
            <w:sdtPr>
              <w:id w:val="-1444214663"/>
              <w:placeholder>
                <w:docPart w:val="3856FDCAAA0B4EB8969D359F979D0D88"/>
              </w:placeholder>
              <w:temporary/>
              <w:showingPlcHdr/>
              <w15:appearance w15:val="hidden"/>
            </w:sdtPr>
            <w:sdtContent>
              <w:p w14:paraId="78B2585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CF3FA03" w14:textId="581FE76C" w:rsidR="004D3011" w:rsidRPr="007F53D3" w:rsidRDefault="007506FB" w:rsidP="004D3011">
            <w:pPr>
              <w:rPr>
                <w:rFonts w:ascii="Bahnschrift Light" w:hAnsi="Bahnschrift Light"/>
                <w:sz w:val="40"/>
                <w:szCs w:val="40"/>
              </w:rPr>
            </w:pPr>
            <w:r w:rsidRPr="007F53D3">
              <w:rPr>
                <w:rFonts w:ascii="Bahnschrift Light" w:hAnsi="Bahnschrift Light"/>
                <w:sz w:val="40"/>
                <w:szCs w:val="40"/>
              </w:rPr>
              <w:t>Swimming</w:t>
            </w:r>
          </w:p>
          <w:p w14:paraId="66CB4165" w14:textId="26B762AC" w:rsidR="004D3011" w:rsidRPr="007F53D3" w:rsidRDefault="007506FB" w:rsidP="004D3011">
            <w:pPr>
              <w:rPr>
                <w:rFonts w:ascii="Bahnschrift Light" w:hAnsi="Bahnschrift Light"/>
                <w:sz w:val="40"/>
                <w:szCs w:val="40"/>
              </w:rPr>
            </w:pPr>
            <w:r w:rsidRPr="007F53D3">
              <w:rPr>
                <w:rFonts w:ascii="Bahnschrift Light" w:hAnsi="Bahnschrift Light"/>
                <w:sz w:val="40"/>
                <w:szCs w:val="40"/>
              </w:rPr>
              <w:t>Soccer</w:t>
            </w:r>
          </w:p>
          <w:p w14:paraId="1E98A6B8" w14:textId="2970A26F" w:rsidR="004D3011" w:rsidRPr="007F53D3" w:rsidRDefault="007506FB" w:rsidP="004D3011">
            <w:pPr>
              <w:rPr>
                <w:rFonts w:ascii="Bahnschrift Light" w:hAnsi="Bahnschrift Light"/>
                <w:sz w:val="40"/>
                <w:szCs w:val="40"/>
              </w:rPr>
            </w:pPr>
            <w:r w:rsidRPr="007F53D3">
              <w:rPr>
                <w:rFonts w:ascii="Bahnschrift Light" w:hAnsi="Bahnschrift Light"/>
                <w:sz w:val="40"/>
                <w:szCs w:val="40"/>
              </w:rPr>
              <w:t>Reading stories</w:t>
            </w:r>
          </w:p>
          <w:p w14:paraId="6140B151" w14:textId="0597C41F" w:rsidR="004D3011" w:rsidRPr="004D3011" w:rsidRDefault="007506FB" w:rsidP="004D3011">
            <w:r w:rsidRPr="007F53D3">
              <w:rPr>
                <w:rFonts w:ascii="Bahnschrift Light" w:hAnsi="Bahnschrift Light"/>
                <w:sz w:val="40"/>
                <w:szCs w:val="40"/>
              </w:rPr>
              <w:t>Adventure</w:t>
            </w:r>
          </w:p>
        </w:tc>
        <w:tc>
          <w:tcPr>
            <w:tcW w:w="707" w:type="dxa"/>
          </w:tcPr>
          <w:p w14:paraId="09DF4D6A" w14:textId="26BB1CF5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4" w:type="dxa"/>
          </w:tcPr>
          <w:sdt>
            <w:sdtPr>
              <w:id w:val="1049110328"/>
              <w:placeholder>
                <w:docPart w:val="9A886BA969AC445AA3A2018F4F0A069C"/>
              </w:placeholder>
              <w:temporary/>
              <w:showingPlcHdr/>
              <w15:appearance w15:val="hidden"/>
            </w:sdtPr>
            <w:sdtContent>
              <w:p w14:paraId="56A99EF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DB75C16" w14:textId="77777777" w:rsidR="007F53D3" w:rsidRDefault="007F53D3" w:rsidP="00B359E4">
            <w:pPr>
              <w:pStyle w:val="Heading4"/>
              <w:rPr>
                <w:color w:val="00B0F0"/>
              </w:rPr>
            </w:pPr>
            <w:r>
              <w:rPr>
                <w:color w:val="00B0F0"/>
              </w:rPr>
              <w:t>SECONDARY EDUCATION</w:t>
            </w:r>
          </w:p>
          <w:p w14:paraId="44436FAC" w14:textId="68569C4E" w:rsidR="00036450" w:rsidRPr="00384597" w:rsidRDefault="007506FB" w:rsidP="00B359E4">
            <w:pPr>
              <w:pStyle w:val="Heading4"/>
              <w:rPr>
                <w:color w:val="20190B" w:themeColor="background2" w:themeShade="1A"/>
              </w:rPr>
            </w:pPr>
            <w:r w:rsidRPr="00384597">
              <w:rPr>
                <w:color w:val="20190B" w:themeColor="background2" w:themeShade="1A"/>
              </w:rPr>
              <w:t>KANYAWANGA HIGH SCHOOL</w:t>
            </w:r>
          </w:p>
          <w:p w14:paraId="6A1FF771" w14:textId="189DAEAF" w:rsidR="00036450" w:rsidRDefault="007506FB" w:rsidP="00B359E4">
            <w:pPr>
              <w:pStyle w:val="Date"/>
              <w:rPr>
                <w:rFonts w:ascii="Times New Roman" w:hAnsi="Times New Roman" w:cs="Times New Roman"/>
                <w:sz w:val="32"/>
                <w:szCs w:val="32"/>
              </w:rPr>
            </w:pPr>
            <w:r w:rsidRPr="007F53D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7F53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7F53D3">
              <w:rPr>
                <w:rFonts w:ascii="Times New Roman" w:hAnsi="Times New Roman" w:cs="Times New Roman"/>
                <w:sz w:val="32"/>
                <w:szCs w:val="32"/>
              </w:rPr>
              <w:t xml:space="preserve"> January,2017</w:t>
            </w:r>
            <w:r w:rsidR="00036450" w:rsidRPr="007F53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53D3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036450" w:rsidRPr="007F53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53D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F53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7F53D3">
              <w:rPr>
                <w:rFonts w:ascii="Times New Roman" w:hAnsi="Times New Roman" w:cs="Times New Roman"/>
                <w:sz w:val="32"/>
                <w:szCs w:val="32"/>
              </w:rPr>
              <w:t xml:space="preserve"> April,2021</w:t>
            </w:r>
          </w:p>
          <w:p w14:paraId="1B799746" w14:textId="77777777" w:rsidR="00384597" w:rsidRPr="00384597" w:rsidRDefault="00384597" w:rsidP="00384597"/>
          <w:p w14:paraId="0AD0ACFE" w14:textId="4B5FB13D" w:rsidR="007F53D3" w:rsidRPr="007F53D3" w:rsidRDefault="007F53D3" w:rsidP="007F5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53D3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LOCATION</w:t>
            </w:r>
            <w:r w:rsidRPr="007F53D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84597">
              <w:rPr>
                <w:rFonts w:ascii="Times New Roman" w:hAnsi="Times New Roman" w:cs="Times New Roman"/>
                <w:sz w:val="28"/>
                <w:szCs w:val="28"/>
              </w:rPr>
              <w:t>MIGORI COUNTY</w:t>
            </w:r>
          </w:p>
          <w:p w14:paraId="6764A1B6" w14:textId="311F3DBD" w:rsidR="004D3011" w:rsidRPr="007F53D3" w:rsidRDefault="007506FB" w:rsidP="000364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53D3">
              <w:rPr>
                <w:rFonts w:ascii="Times New Roman" w:hAnsi="Times New Roman" w:cs="Times New Roman"/>
                <w:sz w:val="32"/>
                <w:szCs w:val="32"/>
              </w:rPr>
              <w:t>I emerged with a B+ Grade in my studies</w:t>
            </w:r>
          </w:p>
          <w:p w14:paraId="1A9CA008" w14:textId="77777777" w:rsidR="00036450" w:rsidRPr="007F53D3" w:rsidRDefault="00036450" w:rsidP="000364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D0B81D" w14:textId="77777777" w:rsidR="00384597" w:rsidRPr="00384597" w:rsidRDefault="00384597" w:rsidP="00B359E4">
            <w:pPr>
              <w:pStyle w:val="Heading4"/>
              <w:rPr>
                <w:color w:val="00B0F0"/>
              </w:rPr>
            </w:pPr>
            <w:r w:rsidRPr="00384597">
              <w:rPr>
                <w:color w:val="00B0F0"/>
              </w:rPr>
              <w:t>DEGREE</w:t>
            </w:r>
          </w:p>
          <w:p w14:paraId="05B40F61" w14:textId="2B75447A" w:rsidR="00036450" w:rsidRPr="00B359E4" w:rsidRDefault="007506FB" w:rsidP="00B359E4">
            <w:pPr>
              <w:pStyle w:val="Heading4"/>
            </w:pPr>
            <w:r>
              <w:t>DEDAN KIMATHI UNIVERSITY OF SCIENCE AND TECHNOLOGY</w:t>
            </w:r>
          </w:p>
          <w:p w14:paraId="67BE9FC1" w14:textId="668A0909" w:rsidR="00036450" w:rsidRDefault="002D577C" w:rsidP="00B359E4">
            <w:pPr>
              <w:pStyle w:val="Date"/>
            </w:pPr>
            <w:r>
              <w:t>4</w:t>
            </w:r>
            <w:r w:rsidRPr="002D577C">
              <w:rPr>
                <w:vertAlign w:val="superscript"/>
              </w:rPr>
              <w:t>th</w:t>
            </w:r>
            <w:r>
              <w:t xml:space="preserve"> October,2021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To</w:t>
            </w:r>
            <w:r w:rsidR="00384597">
              <w:t xml:space="preserve"> </w:t>
            </w:r>
            <w:r>
              <w:t>D</w:t>
            </w:r>
            <w:r w:rsidR="00384597">
              <w:t>a</w:t>
            </w:r>
            <w:r>
              <w:t>te</w:t>
            </w:r>
          </w:p>
          <w:p w14:paraId="68715E1E" w14:textId="77777777" w:rsidR="00384597" w:rsidRDefault="00384597" w:rsidP="00384597"/>
          <w:p w14:paraId="0E74ADCC" w14:textId="3D0440AE" w:rsidR="00384597" w:rsidRDefault="00384597" w:rsidP="00384597">
            <w:r w:rsidRPr="00384597">
              <w:rPr>
                <w:color w:val="00B0F0"/>
              </w:rPr>
              <w:t>LOCATION</w:t>
            </w:r>
            <w:r>
              <w:t xml:space="preserve">: NYERI COUNTY  </w:t>
            </w:r>
          </w:p>
          <w:p w14:paraId="5B788D1A" w14:textId="647598D2" w:rsidR="00384597" w:rsidRDefault="00384597" w:rsidP="00384597">
            <w:r>
              <w:t xml:space="preserve">                                                                                                                                                                </w:t>
            </w:r>
          </w:p>
          <w:p w14:paraId="2AED989D" w14:textId="77777777" w:rsidR="00384597" w:rsidRPr="00384597" w:rsidRDefault="00384597" w:rsidP="00384597"/>
          <w:p w14:paraId="17038CB4" w14:textId="5E8AD65E" w:rsidR="00036450" w:rsidRDefault="00036450" w:rsidP="00036450"/>
          <w:sdt>
            <w:sdtPr>
              <w:id w:val="1001553383"/>
              <w:placeholder>
                <w:docPart w:val="CE2607B5F26D45458F66D8CC45018431"/>
              </w:placeholder>
              <w:temporary/>
              <w:showingPlcHdr/>
              <w15:appearance w15:val="hidden"/>
            </w:sdtPr>
            <w:sdtContent>
              <w:p w14:paraId="7E3983D8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83E9BE7" w14:textId="1719349E" w:rsidR="004D3011" w:rsidRDefault="00170E27" w:rsidP="00036450"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38FE061A" wp14:editId="6900089E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-741680</wp:posOffset>
                  </wp:positionV>
                  <wp:extent cx="3756660" cy="1257300"/>
                  <wp:effectExtent l="0" t="0" r="0" b="381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6A57">
              <w:t xml:space="preserve"> Handling Computer and CPU</w:t>
            </w:r>
          </w:p>
          <w:p w14:paraId="15B58AE6" w14:textId="2094E0FE" w:rsidR="00036450" w:rsidRDefault="006A6A57" w:rsidP="006A6A57">
            <w:pPr>
              <w:pStyle w:val="Heading2"/>
            </w:pPr>
            <w:r>
              <w:t>SKILLS</w:t>
            </w:r>
          </w:p>
          <w:p w14:paraId="07563295" w14:textId="77777777" w:rsidR="006A6A57" w:rsidRDefault="006A6A57" w:rsidP="006A6A57">
            <w:r>
              <w:t>Communication and writing</w:t>
            </w:r>
          </w:p>
          <w:p w14:paraId="4541717F" w14:textId="32744D8D" w:rsidR="006A6A57" w:rsidRDefault="006A6A57" w:rsidP="006A6A57">
            <w:r>
              <w:t>Creativity</w:t>
            </w:r>
          </w:p>
          <w:p w14:paraId="59CEDE82" w14:textId="1F09C0E8" w:rsidR="006A6A57" w:rsidRPr="006A6A57" w:rsidRDefault="006A6A57" w:rsidP="006A6A57">
            <w:r>
              <w:t>Problem solving</w:t>
            </w:r>
          </w:p>
        </w:tc>
      </w:tr>
    </w:tbl>
    <w:p w14:paraId="20CA37D8" w14:textId="77777777" w:rsidR="00444339" w:rsidRDefault="00444339" w:rsidP="000C45FF">
      <w:pPr>
        <w:tabs>
          <w:tab w:val="left" w:pos="990"/>
        </w:tabs>
      </w:pPr>
    </w:p>
    <w:sectPr w:rsidR="00444339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59284" w14:textId="77777777" w:rsidR="00DE4A90" w:rsidRDefault="00DE4A90" w:rsidP="000C45FF">
      <w:r>
        <w:separator/>
      </w:r>
    </w:p>
  </w:endnote>
  <w:endnote w:type="continuationSeparator" w:id="0">
    <w:p w14:paraId="1DB1437A" w14:textId="77777777" w:rsidR="00DE4A90" w:rsidRDefault="00DE4A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74C7D" w14:textId="77777777" w:rsidR="00DE4A90" w:rsidRDefault="00DE4A90" w:rsidP="000C45FF">
      <w:r>
        <w:separator/>
      </w:r>
    </w:p>
  </w:footnote>
  <w:footnote w:type="continuationSeparator" w:id="0">
    <w:p w14:paraId="33DC9F9F" w14:textId="77777777" w:rsidR="00DE4A90" w:rsidRDefault="00DE4A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E13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54954B" wp14:editId="6AF069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FB"/>
    <w:rsid w:val="00036450"/>
    <w:rsid w:val="00094499"/>
    <w:rsid w:val="000C45FF"/>
    <w:rsid w:val="000E3FD1"/>
    <w:rsid w:val="00112054"/>
    <w:rsid w:val="001317D8"/>
    <w:rsid w:val="001525E1"/>
    <w:rsid w:val="00170E27"/>
    <w:rsid w:val="00180329"/>
    <w:rsid w:val="0019001F"/>
    <w:rsid w:val="001A3D62"/>
    <w:rsid w:val="001A74A5"/>
    <w:rsid w:val="001B2ABD"/>
    <w:rsid w:val="001E0391"/>
    <w:rsid w:val="001E1759"/>
    <w:rsid w:val="001F1ECC"/>
    <w:rsid w:val="002400EB"/>
    <w:rsid w:val="00256CF7"/>
    <w:rsid w:val="00281FD5"/>
    <w:rsid w:val="002D577C"/>
    <w:rsid w:val="0030481B"/>
    <w:rsid w:val="003156FC"/>
    <w:rsid w:val="003254B5"/>
    <w:rsid w:val="0037121F"/>
    <w:rsid w:val="00384597"/>
    <w:rsid w:val="003910D8"/>
    <w:rsid w:val="003A6B7D"/>
    <w:rsid w:val="003B06CA"/>
    <w:rsid w:val="004071FC"/>
    <w:rsid w:val="00444339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A6A57"/>
    <w:rsid w:val="00715FCB"/>
    <w:rsid w:val="00743101"/>
    <w:rsid w:val="007506FB"/>
    <w:rsid w:val="00764C9F"/>
    <w:rsid w:val="007775E1"/>
    <w:rsid w:val="007867A0"/>
    <w:rsid w:val="007927F5"/>
    <w:rsid w:val="007F53D3"/>
    <w:rsid w:val="00802CA0"/>
    <w:rsid w:val="00864E56"/>
    <w:rsid w:val="00913680"/>
    <w:rsid w:val="009260CD"/>
    <w:rsid w:val="00940A66"/>
    <w:rsid w:val="00952C25"/>
    <w:rsid w:val="0098659E"/>
    <w:rsid w:val="00A2118D"/>
    <w:rsid w:val="00AA1609"/>
    <w:rsid w:val="00AD0A50"/>
    <w:rsid w:val="00AD76E2"/>
    <w:rsid w:val="00AE0304"/>
    <w:rsid w:val="00B20152"/>
    <w:rsid w:val="00B359E4"/>
    <w:rsid w:val="00B57D98"/>
    <w:rsid w:val="00B70850"/>
    <w:rsid w:val="00C066B6"/>
    <w:rsid w:val="00C37BA1"/>
    <w:rsid w:val="00C4674C"/>
    <w:rsid w:val="00C475A5"/>
    <w:rsid w:val="00C506CF"/>
    <w:rsid w:val="00C72BED"/>
    <w:rsid w:val="00C9578B"/>
    <w:rsid w:val="00CB0055"/>
    <w:rsid w:val="00D2522B"/>
    <w:rsid w:val="00D27E2B"/>
    <w:rsid w:val="00D422DE"/>
    <w:rsid w:val="00D5459D"/>
    <w:rsid w:val="00DA1F4D"/>
    <w:rsid w:val="00DD172A"/>
    <w:rsid w:val="00DE4A90"/>
    <w:rsid w:val="00DF5ADE"/>
    <w:rsid w:val="00E25A26"/>
    <w:rsid w:val="00E4381A"/>
    <w:rsid w:val="00E46D1E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3897"/>
  <w14:defaultImageDpi w14:val="32767"/>
  <w15:chartTrackingRefBased/>
  <w15:docId w15:val="{F7EF1F8A-FD3D-4066-B2AA-52C24A5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9D8C30E1-354D-4FDF-B993-55C38438F76F%7d\%7b05FD794F-D1E4-4211-8936-19EBA356CBA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132340962450687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 language</c:v>
                </c:pt>
                <c:pt idx="1">
                  <c:v>HTML</c:v>
                </c:pt>
                <c:pt idx="2">
                  <c:v>Java </c:v>
                </c:pt>
                <c:pt idx="3">
                  <c:v> Php language</c:v>
                </c:pt>
                <c:pt idx="4">
                  <c:v>C++ Language</c:v>
                </c:pt>
                <c:pt idx="5">
                  <c:v>Database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0.75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48A810824147F090D0F89BEBF1B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8470-11EE-4828-B9E7-9BB1ED4EF1AF}"/>
      </w:docPartPr>
      <w:docPartBody>
        <w:p w:rsidR="00B3026D" w:rsidRDefault="00000000">
          <w:pPr>
            <w:pStyle w:val="BA48A810824147F090D0F89BEBF1BBE2"/>
          </w:pPr>
          <w:r w:rsidRPr="00D5459D">
            <w:t>Profile</w:t>
          </w:r>
        </w:p>
      </w:docPartBody>
    </w:docPart>
    <w:docPart>
      <w:docPartPr>
        <w:name w:val="77C03D50952C40F79EBF9B8B17589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72964-5964-4046-89D9-F28203D8B1BD}"/>
      </w:docPartPr>
      <w:docPartBody>
        <w:p w:rsidR="00B3026D" w:rsidRDefault="00000000">
          <w:pPr>
            <w:pStyle w:val="77C03D50952C40F79EBF9B8B17589A96"/>
          </w:pPr>
          <w:r w:rsidRPr="00CB0055">
            <w:t>Contact</w:t>
          </w:r>
        </w:p>
      </w:docPartBody>
    </w:docPart>
    <w:docPart>
      <w:docPartPr>
        <w:name w:val="B7E171E97EFF409B867BE64A1F1F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2233-984D-42A5-B2FF-A2DD681662E9}"/>
      </w:docPartPr>
      <w:docPartBody>
        <w:p w:rsidR="00B3026D" w:rsidRDefault="00000000">
          <w:pPr>
            <w:pStyle w:val="B7E171E97EFF409B867BE64A1F1FA9C9"/>
          </w:pPr>
          <w:r w:rsidRPr="004D3011">
            <w:t>PHONE:</w:t>
          </w:r>
        </w:p>
      </w:docPartBody>
    </w:docPart>
    <w:docPart>
      <w:docPartPr>
        <w:name w:val="ECEEC12838644080AD3D452086E08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FFF4-4E00-434A-95D1-EFDA9CEF1425}"/>
      </w:docPartPr>
      <w:docPartBody>
        <w:p w:rsidR="00B3026D" w:rsidRDefault="00000000">
          <w:pPr>
            <w:pStyle w:val="ECEEC12838644080AD3D452086E08F24"/>
          </w:pPr>
          <w:r w:rsidRPr="004D3011">
            <w:t>WEBSITE:</w:t>
          </w:r>
        </w:p>
      </w:docPartBody>
    </w:docPart>
    <w:docPart>
      <w:docPartPr>
        <w:name w:val="825C777308A24F43B332C79EE419B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9209F-D557-40A5-AA39-CB75FA87ABF2}"/>
      </w:docPartPr>
      <w:docPartBody>
        <w:p w:rsidR="00B3026D" w:rsidRDefault="00000000">
          <w:pPr>
            <w:pStyle w:val="825C777308A24F43B332C79EE419BB02"/>
          </w:pPr>
          <w:r w:rsidRPr="004D3011">
            <w:t>EMAIL:</w:t>
          </w:r>
        </w:p>
      </w:docPartBody>
    </w:docPart>
    <w:docPart>
      <w:docPartPr>
        <w:name w:val="3856FDCAAA0B4EB8969D359F979D0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01DB-B637-4C18-8B76-7CCEE3E06C8D}"/>
      </w:docPartPr>
      <w:docPartBody>
        <w:p w:rsidR="00B3026D" w:rsidRDefault="00000000">
          <w:pPr>
            <w:pStyle w:val="3856FDCAAA0B4EB8969D359F979D0D88"/>
          </w:pPr>
          <w:r w:rsidRPr="00CB0055">
            <w:t>Hobbies</w:t>
          </w:r>
        </w:p>
      </w:docPartBody>
    </w:docPart>
    <w:docPart>
      <w:docPartPr>
        <w:name w:val="9A886BA969AC445AA3A2018F4F0A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89E47-52CC-42AD-A6DA-B71FD7DB849B}"/>
      </w:docPartPr>
      <w:docPartBody>
        <w:p w:rsidR="00B3026D" w:rsidRDefault="00000000">
          <w:pPr>
            <w:pStyle w:val="9A886BA969AC445AA3A2018F4F0A069C"/>
          </w:pPr>
          <w:r w:rsidRPr="00036450">
            <w:t>EDUCATION</w:t>
          </w:r>
        </w:p>
      </w:docPartBody>
    </w:docPart>
    <w:docPart>
      <w:docPartPr>
        <w:name w:val="CE2607B5F26D45458F66D8CC45018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9AFC-D2DE-401F-862D-E28EE39EBC46}"/>
      </w:docPartPr>
      <w:docPartBody>
        <w:p w:rsidR="00B3026D" w:rsidRDefault="00000000">
          <w:pPr>
            <w:pStyle w:val="CE2607B5F26D45458F66D8CC4501843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2"/>
    <w:rsid w:val="00014512"/>
    <w:rsid w:val="00404DE2"/>
    <w:rsid w:val="0098659E"/>
    <w:rsid w:val="00AA1609"/>
    <w:rsid w:val="00B3026D"/>
    <w:rsid w:val="00C475A5"/>
    <w:rsid w:val="00CB6892"/>
    <w:rsid w:val="00D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1451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8A810824147F090D0F89BEBF1BBE2">
    <w:name w:val="BA48A810824147F090D0F89BEBF1BBE2"/>
  </w:style>
  <w:style w:type="paragraph" w:customStyle="1" w:styleId="77C03D50952C40F79EBF9B8B17589A96">
    <w:name w:val="77C03D50952C40F79EBF9B8B17589A96"/>
  </w:style>
  <w:style w:type="paragraph" w:customStyle="1" w:styleId="B7E171E97EFF409B867BE64A1F1FA9C9">
    <w:name w:val="B7E171E97EFF409B867BE64A1F1FA9C9"/>
  </w:style>
  <w:style w:type="paragraph" w:customStyle="1" w:styleId="ECEEC12838644080AD3D452086E08F24">
    <w:name w:val="ECEEC12838644080AD3D452086E08F24"/>
  </w:style>
  <w:style w:type="paragraph" w:customStyle="1" w:styleId="825C777308A24F43B332C79EE419BB02">
    <w:name w:val="825C777308A24F43B332C79EE419BB0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856FDCAAA0B4EB8969D359F979D0D88">
    <w:name w:val="3856FDCAAA0B4EB8969D359F979D0D88"/>
  </w:style>
  <w:style w:type="paragraph" w:customStyle="1" w:styleId="9A886BA969AC445AA3A2018F4F0A069C">
    <w:name w:val="9A886BA969AC445AA3A2018F4F0A069C"/>
  </w:style>
  <w:style w:type="paragraph" w:customStyle="1" w:styleId="CE2607B5F26D45458F66D8CC45018431">
    <w:name w:val="CE2607B5F26D45458F66D8CC45018431"/>
  </w:style>
  <w:style w:type="character" w:customStyle="1" w:styleId="Heading2Char">
    <w:name w:val="Heading 2 Char"/>
    <w:basedOn w:val="DefaultParagraphFont"/>
    <w:link w:val="Heading2"/>
    <w:uiPriority w:val="9"/>
    <w:rsid w:val="00014512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{05FD794F-D1E4-4211-8936-19EBA356CBAD}tf00546271_win32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Markhenze</dc:creator>
  <cp:keywords/>
  <dc:description/>
  <cp:lastModifiedBy>Bruno Markhenze</cp:lastModifiedBy>
  <cp:revision>2</cp:revision>
  <dcterms:created xsi:type="dcterms:W3CDTF">2024-08-08T10:21:00Z</dcterms:created>
  <dcterms:modified xsi:type="dcterms:W3CDTF">2024-08-08T10:21:00Z</dcterms:modified>
</cp:coreProperties>
</file>