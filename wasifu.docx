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707"/>
        <w:gridCol w:w="6354"/>
      </w:tblGrid>
      <w:tr w:rsidR="001B2ABD" w14:paraId="2F001B69" w14:textId="77777777" w:rsidTr="00384597">
        <w:trPr>
          <w:trHeight w:val="4384"/>
        </w:trPr>
        <w:tc>
          <w:tcPr>
            <w:tcW w:w="3535" w:type="dxa"/>
            <w:vAlign w:val="bottom"/>
          </w:tcPr>
          <w:p w14:paraId="4A390E1A" w14:textId="3F0896BC" w:rsidR="001B2ABD" w:rsidRDefault="002D577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6845B1" wp14:editId="59A5622B">
                  <wp:extent cx="2139950" cy="1692910"/>
                  <wp:effectExtent l="0" t="0" r="0" b="2540"/>
                  <wp:docPr id="19331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11003" name="Picture 19331100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</w:tcPr>
          <w:p w14:paraId="09DEDA3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4" w:type="dxa"/>
            <w:vAlign w:val="bottom"/>
          </w:tcPr>
          <w:p w14:paraId="4566DAA8" w14:textId="5E65A62C" w:rsidR="001B2ABD" w:rsidRPr="007F53D3" w:rsidRDefault="007506FB" w:rsidP="001B2ABD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r w:rsidRPr="007F53D3">
              <w:rPr>
                <w:sz w:val="52"/>
                <w:szCs w:val="52"/>
              </w:rPr>
              <w:t>bruno omondi</w:t>
            </w:r>
          </w:p>
          <w:p w14:paraId="15DF34FA" w14:textId="1A60ABFF" w:rsidR="001B2ABD" w:rsidRDefault="001B2ABD" w:rsidP="001B2ABD">
            <w:pPr>
              <w:pStyle w:val="Subtitle"/>
            </w:pPr>
          </w:p>
        </w:tc>
      </w:tr>
      <w:tr w:rsidR="001B2ABD" w14:paraId="703AF4B2" w14:textId="77777777" w:rsidTr="00384597">
        <w:trPr>
          <w:trHeight w:val="7993"/>
        </w:trPr>
        <w:tc>
          <w:tcPr>
            <w:tcW w:w="3535" w:type="dxa"/>
          </w:tcPr>
          <w:p w14:paraId="322854A6" w14:textId="5489EFED" w:rsidR="001B2ABD" w:rsidRDefault="00E421F6" w:rsidP="00036450">
            <w:pPr>
              <w:pStyle w:val="Heading3"/>
            </w:pPr>
            <w:r>
              <w:t>Wasifu</w:t>
            </w:r>
          </w:p>
          <w:p w14:paraId="1C93C852" w14:textId="04077683" w:rsidR="00036450" w:rsidRDefault="00036450" w:rsidP="00170E27"/>
          <w:p w14:paraId="6C78BDFD" w14:textId="77777777" w:rsidR="00036450" w:rsidRDefault="00036450" w:rsidP="00036450"/>
          <w:p w14:paraId="6F1D88B2" w14:textId="230F76B9" w:rsidR="00036450" w:rsidRPr="00CB0055" w:rsidRDefault="00E421F6" w:rsidP="00CB0055">
            <w:pPr>
              <w:pStyle w:val="Heading3"/>
            </w:pPr>
            <w:r>
              <w:t>MAwasiliano</w:t>
            </w:r>
          </w:p>
          <w:p w14:paraId="5B12032F" w14:textId="4DFF52A6" w:rsidR="004D3011" w:rsidRPr="007F53D3" w:rsidRDefault="00E421F6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SIMU:</w:t>
            </w:r>
          </w:p>
          <w:p w14:paraId="5D10F8EA" w14:textId="0002F0DA" w:rsidR="004D3011" w:rsidRPr="007F53D3" w:rsidRDefault="007506FB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 w:rsidRPr="007F53D3">
              <w:rPr>
                <w:rFonts w:ascii="Bahnschrift Light" w:hAnsi="Bahnschrift Light"/>
                <w:sz w:val="24"/>
                <w:szCs w:val="24"/>
              </w:rPr>
              <w:t>+254111852435</w:t>
            </w:r>
          </w:p>
          <w:p w14:paraId="6F2A16DA" w14:textId="77777777" w:rsidR="004D3011" w:rsidRPr="007F53D3" w:rsidRDefault="004D3011" w:rsidP="004D3011">
            <w:pPr>
              <w:rPr>
                <w:rFonts w:ascii="Bahnschrift Light" w:hAnsi="Bahnschrift Light"/>
                <w:sz w:val="24"/>
                <w:szCs w:val="24"/>
              </w:rPr>
            </w:pPr>
          </w:p>
          <w:p w14:paraId="3CBB8DF9" w14:textId="2DF4C65E" w:rsidR="004D3011" w:rsidRPr="007F53D3" w:rsidRDefault="00E421F6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TUVUTI:</w:t>
            </w:r>
          </w:p>
          <w:p w14:paraId="02426F24" w14:textId="49EB0FAE" w:rsidR="004D3011" w:rsidRPr="007F53D3" w:rsidRDefault="00E421F6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Capstone</w:t>
            </w:r>
          </w:p>
          <w:p w14:paraId="49AE57D9" w14:textId="77777777" w:rsidR="004D3011" w:rsidRPr="007F53D3" w:rsidRDefault="004D3011" w:rsidP="004D3011">
            <w:pPr>
              <w:rPr>
                <w:rFonts w:ascii="Bahnschrift Light" w:hAnsi="Bahnschrift Light"/>
                <w:sz w:val="24"/>
                <w:szCs w:val="24"/>
              </w:rPr>
            </w:pPr>
          </w:p>
          <w:p w14:paraId="406CFA46" w14:textId="30657AE2" w:rsidR="004D3011" w:rsidRPr="007F53D3" w:rsidRDefault="00E421F6" w:rsidP="004D3011">
            <w:pPr>
              <w:rPr>
                <w:rFonts w:ascii="Bahnschrift Light" w:hAnsi="Bahnschrift Light"/>
                <w:sz w:val="24"/>
                <w:szCs w:val="24"/>
              </w:rPr>
            </w:pPr>
            <w:r w:rsidRPr="00E421F6">
              <w:rPr>
                <w:rFonts w:ascii="Bahnschrift Light" w:hAnsi="Bahnschrift Light"/>
                <w:sz w:val="24"/>
                <w:szCs w:val="24"/>
              </w:rPr>
              <w:t>BARUA PEPE:</w:t>
            </w:r>
          </w:p>
          <w:p w14:paraId="2FCA2320" w14:textId="0F702BD8" w:rsidR="00036450" w:rsidRPr="007F53D3" w:rsidRDefault="007506FB" w:rsidP="004D3011">
            <w:pPr>
              <w:rPr>
                <w:rStyle w:val="Hyperlink"/>
                <w:rFonts w:ascii="Bahnschrift Light" w:hAnsi="Bahnschrift Light"/>
                <w:sz w:val="24"/>
                <w:szCs w:val="24"/>
              </w:rPr>
            </w:pPr>
            <w:r w:rsidRPr="007F53D3">
              <w:rPr>
                <w:rFonts w:ascii="Bahnschrift Light" w:hAnsi="Bahnschrift Light"/>
                <w:sz w:val="24"/>
                <w:szCs w:val="24"/>
              </w:rPr>
              <w:t>Brusque254@gmail.com</w:t>
            </w:r>
          </w:p>
          <w:p w14:paraId="78B25857" w14:textId="6E76AE76" w:rsidR="004D3011" w:rsidRPr="00CB0055" w:rsidRDefault="00E421F6" w:rsidP="00CB0055">
            <w:pPr>
              <w:pStyle w:val="Heading3"/>
            </w:pPr>
            <w:r w:rsidRPr="00E421F6">
              <w:rPr>
                <w:bCs/>
              </w:rPr>
              <w:t>VIPENZI</w:t>
            </w:r>
          </w:p>
          <w:p w14:paraId="6140B151" w14:textId="36F2EF02" w:rsidR="004D3011" w:rsidRPr="004D3011" w:rsidRDefault="00E421F6" w:rsidP="004D3011">
            <w:r w:rsidRPr="00E421F6">
              <w:rPr>
                <w:rFonts w:ascii="Bahnschrift Light" w:hAnsi="Bahnschrift Light"/>
                <w:sz w:val="40"/>
                <w:szCs w:val="40"/>
              </w:rPr>
              <w:t>Kuogelea</w:t>
            </w:r>
            <w:r w:rsidRPr="00E421F6">
              <w:rPr>
                <w:rFonts w:ascii="Bahnschrift Light" w:hAnsi="Bahnschrift Light"/>
                <w:sz w:val="40"/>
                <w:szCs w:val="40"/>
              </w:rPr>
              <w:br/>
              <w:t>Mpira wa Miguu</w:t>
            </w:r>
            <w:r w:rsidRPr="00E421F6">
              <w:rPr>
                <w:rFonts w:ascii="Bahnschrift Light" w:hAnsi="Bahnschrift Light"/>
                <w:sz w:val="40"/>
                <w:szCs w:val="40"/>
              </w:rPr>
              <w:br/>
              <w:t>Kusoma hadithi</w:t>
            </w:r>
            <w:r w:rsidRPr="00E421F6">
              <w:rPr>
                <w:rFonts w:ascii="Bahnschrift Light" w:hAnsi="Bahnschrift Light"/>
                <w:sz w:val="40"/>
                <w:szCs w:val="40"/>
              </w:rPr>
              <w:br/>
              <w:t>Matembezi ya kitalii</w:t>
            </w:r>
          </w:p>
        </w:tc>
        <w:tc>
          <w:tcPr>
            <w:tcW w:w="707" w:type="dxa"/>
          </w:tcPr>
          <w:p w14:paraId="09DF4D6A" w14:textId="26BB1CF5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4" w:type="dxa"/>
          </w:tcPr>
          <w:p w14:paraId="56A99EF1" w14:textId="2CB17874" w:rsidR="001B2ABD" w:rsidRDefault="00E421F6" w:rsidP="00036450">
            <w:pPr>
              <w:pStyle w:val="Heading2"/>
            </w:pPr>
            <w:r>
              <w:t>ELIMU</w:t>
            </w:r>
          </w:p>
          <w:p w14:paraId="5DB75C16" w14:textId="44402740" w:rsidR="007F53D3" w:rsidRDefault="00E421F6" w:rsidP="00B359E4">
            <w:pPr>
              <w:pStyle w:val="Heading4"/>
              <w:rPr>
                <w:color w:val="00B0F0"/>
              </w:rPr>
            </w:pPr>
            <w:r>
              <w:rPr>
                <w:color w:val="00B0F0"/>
              </w:rPr>
              <w:t>ELIMU YA SEKONDARI</w:t>
            </w:r>
          </w:p>
          <w:p w14:paraId="1B799746" w14:textId="637F3E6C" w:rsidR="00384597" w:rsidRPr="00384597" w:rsidRDefault="00E421F6" w:rsidP="00384597">
            <w:r w:rsidRPr="00E421F6">
              <w:rPr>
                <w:b/>
                <w:color w:val="20190B" w:themeColor="background2" w:themeShade="1A"/>
              </w:rPr>
              <w:t>SHULE YA UPILI YA KANYAWANGA</w:t>
            </w:r>
            <w:r w:rsidRPr="00E421F6">
              <w:rPr>
                <w:b/>
                <w:color w:val="20190B" w:themeColor="background2" w:themeShade="1A"/>
              </w:rPr>
              <w:br/>
              <w:t>9 Januari, 2017 – 4 Aprili, 2021</w:t>
            </w:r>
          </w:p>
          <w:p w14:paraId="1A9CA008" w14:textId="68D6B23E" w:rsidR="00036450" w:rsidRPr="007F53D3" w:rsidRDefault="00E421F6" w:rsidP="000364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MAHALI</w:t>
            </w:r>
            <w:r w:rsidR="007F53D3" w:rsidRPr="007F53D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7F53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421F6">
              <w:rPr>
                <w:rFonts w:ascii="Times New Roman" w:hAnsi="Times New Roman" w:cs="Times New Roman"/>
                <w:sz w:val="28"/>
                <w:szCs w:val="28"/>
              </w:rPr>
              <w:t>KAUNTI YA MIGORI</w:t>
            </w:r>
            <w:r w:rsidRPr="00E421F6">
              <w:rPr>
                <w:rFonts w:ascii="Times New Roman" w:hAnsi="Times New Roman" w:cs="Times New Roman"/>
                <w:sz w:val="28"/>
                <w:szCs w:val="28"/>
              </w:rPr>
              <w:br/>
              <w:t>Nilipata alama ya B+ katika masomo yangu</w:t>
            </w:r>
          </w:p>
          <w:p w14:paraId="4CD0B81D" w14:textId="77196D87" w:rsidR="00384597" w:rsidRPr="00384597" w:rsidRDefault="00E421F6" w:rsidP="00B359E4">
            <w:pPr>
              <w:pStyle w:val="Heading4"/>
              <w:rPr>
                <w:color w:val="00B0F0"/>
              </w:rPr>
            </w:pPr>
            <w:r>
              <w:rPr>
                <w:color w:val="00B0F0"/>
              </w:rPr>
              <w:t>SHAHADA</w:t>
            </w:r>
          </w:p>
          <w:p w14:paraId="13149992" w14:textId="77777777" w:rsidR="00E421F6" w:rsidRDefault="00E421F6" w:rsidP="00B359E4">
            <w:pPr>
              <w:pStyle w:val="Date"/>
              <w:rPr>
                <w:b/>
              </w:rPr>
            </w:pPr>
            <w:r w:rsidRPr="00E421F6">
              <w:rPr>
                <w:b/>
              </w:rPr>
              <w:t>CHUO KIKUU CHA SAYANSI NA TEKNOLOJIA CHA DEDAN KIMATH</w:t>
            </w:r>
          </w:p>
          <w:p w14:paraId="68715E1E" w14:textId="7C899C6A" w:rsidR="00384597" w:rsidRDefault="00E421F6" w:rsidP="00384597">
            <w:r w:rsidRPr="00E421F6">
              <w:t>4 Oktoba, 2021 – Hadi Sasa</w:t>
            </w:r>
          </w:p>
          <w:p w14:paraId="0E74ADCC" w14:textId="5FF43BA8" w:rsidR="00384597" w:rsidRDefault="00E421F6" w:rsidP="00384597">
            <w:r>
              <w:rPr>
                <w:color w:val="00B0F0"/>
              </w:rPr>
              <w:t xml:space="preserve">MAHALI: </w:t>
            </w:r>
            <w:r>
              <w:t>KAUNTI YA N</w:t>
            </w:r>
            <w:r w:rsidR="00384597">
              <w:t xml:space="preserve">YERI  </w:t>
            </w:r>
          </w:p>
          <w:p w14:paraId="5B788D1A" w14:textId="647598D2" w:rsidR="00384597" w:rsidRDefault="00384597" w:rsidP="00384597">
            <w:r>
              <w:t xml:space="preserve">                                                                                                                                                                </w:t>
            </w:r>
          </w:p>
          <w:p w14:paraId="2AED989D" w14:textId="77777777" w:rsidR="00384597" w:rsidRPr="00384597" w:rsidRDefault="00384597" w:rsidP="00384597"/>
          <w:p w14:paraId="17038CB4" w14:textId="5E8AD65E" w:rsidR="00036450" w:rsidRDefault="00036450" w:rsidP="00036450"/>
          <w:p w14:paraId="7E3983D8" w14:textId="69E58499" w:rsidR="00036450" w:rsidRDefault="00E421F6" w:rsidP="00036450">
            <w:pPr>
              <w:pStyle w:val="Heading2"/>
            </w:pPr>
            <w:r>
              <w:t>uzoefu wa kazi</w:t>
            </w:r>
          </w:p>
          <w:p w14:paraId="083E9BE7" w14:textId="113D6B6B" w:rsidR="004D3011" w:rsidRDefault="00170E27" w:rsidP="00036450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38FE061A" wp14:editId="6900089E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-741680</wp:posOffset>
                  </wp:positionV>
                  <wp:extent cx="3756660" cy="1257300"/>
                  <wp:effectExtent l="0" t="0" r="0" b="381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6A57">
              <w:t xml:space="preserve"> </w:t>
            </w:r>
            <w:r w:rsidR="00E421F6" w:rsidRPr="00E421F6">
              <w:t>Kushughulikia Kompyuta</w:t>
            </w:r>
          </w:p>
          <w:p w14:paraId="15B58AE6" w14:textId="7B92CA2C" w:rsidR="00036450" w:rsidRDefault="00E421F6" w:rsidP="006A6A57">
            <w:pPr>
              <w:pStyle w:val="Heading2"/>
            </w:pPr>
            <w:r>
              <w:t>ujuzi</w:t>
            </w:r>
          </w:p>
          <w:p w14:paraId="59CEDE82" w14:textId="4A5840F8" w:rsidR="006A6A57" w:rsidRPr="006A6A57" w:rsidRDefault="00E421F6" w:rsidP="006A6A57">
            <w:r w:rsidRPr="00E421F6">
              <w:t>Mawasiliano na uandishi</w:t>
            </w:r>
            <w:r w:rsidRPr="00E421F6">
              <w:br/>
              <w:t>Ubunifu</w:t>
            </w:r>
            <w:r w:rsidRPr="00E421F6">
              <w:br/>
              <w:t>Utatuzi wa matatizo</w:t>
            </w:r>
          </w:p>
        </w:tc>
      </w:tr>
    </w:tbl>
    <w:p w14:paraId="20CA37D8" w14:textId="77777777" w:rsidR="00444339" w:rsidRDefault="00444339" w:rsidP="000C45FF">
      <w:pPr>
        <w:tabs>
          <w:tab w:val="left" w:pos="990"/>
        </w:tabs>
      </w:pPr>
    </w:p>
    <w:sectPr w:rsidR="00444339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2C55E" w14:textId="77777777" w:rsidR="00915AFE" w:rsidRDefault="00915AFE" w:rsidP="000C45FF">
      <w:r>
        <w:separator/>
      </w:r>
    </w:p>
  </w:endnote>
  <w:endnote w:type="continuationSeparator" w:id="0">
    <w:p w14:paraId="4C8DECFA" w14:textId="77777777" w:rsidR="00915AFE" w:rsidRDefault="00915AF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8FC55" w14:textId="77777777" w:rsidR="00915AFE" w:rsidRDefault="00915AFE" w:rsidP="000C45FF">
      <w:r>
        <w:separator/>
      </w:r>
    </w:p>
  </w:footnote>
  <w:footnote w:type="continuationSeparator" w:id="0">
    <w:p w14:paraId="260A9E85" w14:textId="77777777" w:rsidR="00915AFE" w:rsidRDefault="00915AF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E13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54954B" wp14:editId="6AF069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FB"/>
    <w:rsid w:val="00036450"/>
    <w:rsid w:val="00094499"/>
    <w:rsid w:val="000C45FF"/>
    <w:rsid w:val="000E3FD1"/>
    <w:rsid w:val="00112054"/>
    <w:rsid w:val="001317D8"/>
    <w:rsid w:val="001525E1"/>
    <w:rsid w:val="00170E27"/>
    <w:rsid w:val="00180329"/>
    <w:rsid w:val="0019001F"/>
    <w:rsid w:val="001A3D62"/>
    <w:rsid w:val="001A74A5"/>
    <w:rsid w:val="001B2ABD"/>
    <w:rsid w:val="001E0391"/>
    <w:rsid w:val="001E1759"/>
    <w:rsid w:val="001F1ECC"/>
    <w:rsid w:val="002400EB"/>
    <w:rsid w:val="00256CF7"/>
    <w:rsid w:val="00281FD5"/>
    <w:rsid w:val="002D577C"/>
    <w:rsid w:val="0030481B"/>
    <w:rsid w:val="003156FC"/>
    <w:rsid w:val="003254B5"/>
    <w:rsid w:val="0037121F"/>
    <w:rsid w:val="00384597"/>
    <w:rsid w:val="003910D8"/>
    <w:rsid w:val="003A6B7D"/>
    <w:rsid w:val="003B06CA"/>
    <w:rsid w:val="004071FC"/>
    <w:rsid w:val="00444339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A6A57"/>
    <w:rsid w:val="00715FCB"/>
    <w:rsid w:val="00743101"/>
    <w:rsid w:val="007506FB"/>
    <w:rsid w:val="00764C9F"/>
    <w:rsid w:val="007775E1"/>
    <w:rsid w:val="007867A0"/>
    <w:rsid w:val="007927F5"/>
    <w:rsid w:val="007F53D3"/>
    <w:rsid w:val="00802CA0"/>
    <w:rsid w:val="00864E56"/>
    <w:rsid w:val="00913680"/>
    <w:rsid w:val="00915AFE"/>
    <w:rsid w:val="009260CD"/>
    <w:rsid w:val="00940A66"/>
    <w:rsid w:val="00952C25"/>
    <w:rsid w:val="0098659E"/>
    <w:rsid w:val="00A2118D"/>
    <w:rsid w:val="00AA1609"/>
    <w:rsid w:val="00AD0A50"/>
    <w:rsid w:val="00AD76E2"/>
    <w:rsid w:val="00AE0304"/>
    <w:rsid w:val="00B20152"/>
    <w:rsid w:val="00B359E4"/>
    <w:rsid w:val="00B57D98"/>
    <w:rsid w:val="00B70850"/>
    <w:rsid w:val="00C066B6"/>
    <w:rsid w:val="00C37BA1"/>
    <w:rsid w:val="00C4674C"/>
    <w:rsid w:val="00C475A5"/>
    <w:rsid w:val="00C506CF"/>
    <w:rsid w:val="00C72BED"/>
    <w:rsid w:val="00C9578B"/>
    <w:rsid w:val="00CB0055"/>
    <w:rsid w:val="00D2522B"/>
    <w:rsid w:val="00D27E2B"/>
    <w:rsid w:val="00D422DE"/>
    <w:rsid w:val="00D5459D"/>
    <w:rsid w:val="00DA1F4D"/>
    <w:rsid w:val="00DD172A"/>
    <w:rsid w:val="00DF5ADE"/>
    <w:rsid w:val="00E25A26"/>
    <w:rsid w:val="00E421F6"/>
    <w:rsid w:val="00E4381A"/>
    <w:rsid w:val="00E46D1E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3897"/>
  <w14:defaultImageDpi w14:val="32767"/>
  <w15:chartTrackingRefBased/>
  <w15:docId w15:val="{F7EF1F8A-FD3D-4066-B2AA-52C24A5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9D8C30E1-354D-4FDF-B993-55C38438F76F%7d\%7b05FD794F-D1E4-4211-8936-19EBA356CBA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132340962450687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 language</c:v>
                </c:pt>
                <c:pt idx="1">
                  <c:v>HTML</c:v>
                </c:pt>
                <c:pt idx="2">
                  <c:v>Java </c:v>
                </c:pt>
                <c:pt idx="3">
                  <c:v> Php language</c:v>
                </c:pt>
                <c:pt idx="4">
                  <c:v>C++ Language</c:v>
                </c:pt>
                <c:pt idx="5">
                  <c:v>Database 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0.75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{05FD794F-D1E4-4211-8936-19EBA356CBAD}tf00546271_win32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Markhenze</dc:creator>
  <cp:keywords/>
  <dc:description/>
  <cp:lastModifiedBy>Bruno Markhenze</cp:lastModifiedBy>
  <cp:revision>2</cp:revision>
  <dcterms:created xsi:type="dcterms:W3CDTF">2024-08-08T10:35:00Z</dcterms:created>
  <dcterms:modified xsi:type="dcterms:W3CDTF">2024-08-08T10:35:00Z</dcterms:modified>
</cp:coreProperties>
</file>